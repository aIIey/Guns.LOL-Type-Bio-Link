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9FC102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BBBF6D5" w14:textId="74A4B304" w:rsidR="00692703" w:rsidRPr="00CF1A49" w:rsidRDefault="00757F09" w:rsidP="00913946">
            <w:pPr>
              <w:pStyle w:val="Title"/>
            </w:pPr>
            <w:r>
              <w:t>Armaan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Aziz</w:t>
            </w:r>
          </w:p>
          <w:p w14:paraId="64F90FE3" w14:textId="7765131C" w:rsidR="00692703" w:rsidRPr="00CF1A49" w:rsidRDefault="00757F09" w:rsidP="00913946">
            <w:pPr>
              <w:pStyle w:val="ContactInfo"/>
              <w:contextualSpacing w:val="0"/>
            </w:pPr>
            <w:r>
              <w:t>225 fluor Daniel Dr.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E2D823D9D4F4803837D2B7D988BC78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(346) 772-9333</w:t>
            </w:r>
          </w:p>
          <w:p w14:paraId="41E359E2" w14:textId="63EE93A3" w:rsidR="00692703" w:rsidRPr="00CF1A49" w:rsidRDefault="00757F09" w:rsidP="00913946">
            <w:pPr>
              <w:pStyle w:val="ContactInfoEmphasis"/>
              <w:contextualSpacing w:val="0"/>
            </w:pPr>
            <w:r>
              <w:t>armaan@gmail.com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219F6DFAB06469D98C67015A3DF383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FB7BB4E88A134048A815774EBCBFDFF7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2BCF42400894810BF81D588D65772C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portfolio</w:t>
            </w:r>
          </w:p>
        </w:tc>
      </w:tr>
      <w:tr w:rsidR="009571D8" w:rsidRPr="00CF1A49" w14:paraId="64EB6C65" w14:textId="77777777" w:rsidTr="00692703">
        <w:tc>
          <w:tcPr>
            <w:tcW w:w="9360" w:type="dxa"/>
            <w:tcMar>
              <w:top w:w="432" w:type="dxa"/>
            </w:tcMar>
          </w:tcPr>
          <w:p w14:paraId="6604E5A9" w14:textId="06CB2AC4" w:rsidR="001755A8" w:rsidRPr="00CF1A49" w:rsidRDefault="00B9755E" w:rsidP="00913946">
            <w:pPr>
              <w:contextualSpacing w:val="0"/>
            </w:pPr>
            <w:r w:rsidRPr="00B9755E">
              <w:t>To utilize my passion for computer science, strong technical skills, and analytical mindset to secure an entry-level position where I can contribute to innovative projects and continuously develop as a computer scientist.</w:t>
            </w:r>
          </w:p>
        </w:tc>
      </w:tr>
    </w:tbl>
    <w:p w14:paraId="36AA3D07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3E82AC46B624214B61C47A04EB13FF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68"/>
      </w:tblGrid>
      <w:tr w:rsidR="001D0BF1" w:rsidRPr="00CF1A49" w14:paraId="60BDA7DE" w14:textId="77777777" w:rsidTr="000D77FB">
        <w:trPr>
          <w:trHeight w:val="1375"/>
        </w:trPr>
        <w:tc>
          <w:tcPr>
            <w:tcW w:w="9268" w:type="dxa"/>
          </w:tcPr>
          <w:p w14:paraId="3BF40352" w14:textId="020A2894" w:rsidR="001D0BF1" w:rsidRPr="00CF1A49" w:rsidRDefault="00B9755E" w:rsidP="001D0BF1">
            <w:pPr>
              <w:pStyle w:val="Heading3"/>
              <w:contextualSpacing w:val="0"/>
            </w:pPr>
            <w:r>
              <w:t>april 19, 2023</w:t>
            </w:r>
            <w:r w:rsidR="001D0BF1" w:rsidRPr="00CF1A49">
              <w:t xml:space="preserve"> – </w:t>
            </w:r>
            <w:r>
              <w:t>current</w:t>
            </w:r>
          </w:p>
          <w:p w14:paraId="1B302919" w14:textId="60D4CE08" w:rsidR="001D0BF1" w:rsidRPr="00CF1A49" w:rsidRDefault="00B9755E" w:rsidP="001D0BF1">
            <w:pPr>
              <w:pStyle w:val="Heading2"/>
              <w:contextualSpacing w:val="0"/>
            </w:pPr>
            <w:r>
              <w:t>senior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new star times</w:t>
            </w:r>
          </w:p>
          <w:p w14:paraId="21A5626D" w14:textId="305F37F8" w:rsidR="001E3120" w:rsidRPr="00CF1A49" w:rsidRDefault="00B9755E" w:rsidP="001D0BF1">
            <w:pPr>
              <w:contextualSpacing w:val="0"/>
            </w:pPr>
            <w:r w:rsidRPr="00B9755E">
              <w:t>As a Senior Developer at The New Star Times, I successfully coded the company's application using JavaScript, bringing significant impact and results. I optimized loading time by 30%, implemented personalized recommendation features boosting user engagement by 20%, and reduced app crashes by 50%, enhancing overall user satisfaction. My contributions positively impacted the app's performance, user experience, and the company's success.</w:t>
            </w:r>
            <w:r>
              <w:t xml:space="preserve"> Visit here: </w:t>
            </w:r>
            <w:hyperlink r:id="rId7" w:history="1">
              <w:r w:rsidRPr="00B9755E">
                <w:rPr>
                  <w:rStyle w:val="Hyperlink"/>
                </w:rPr>
                <w:t>cli</w:t>
              </w:r>
              <w:r w:rsidRPr="00B9755E">
                <w:rPr>
                  <w:rStyle w:val="Hyperlink"/>
                </w:rPr>
                <w:t>c</w:t>
              </w:r>
              <w:r w:rsidRPr="00B9755E">
                <w:rPr>
                  <w:rStyle w:val="Hyperlink"/>
                </w:rPr>
                <w:t>k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5D9C687B7A9F42BABFC507CA06DD1C7E"/>
        </w:placeholder>
        <w:temporary/>
        <w:showingPlcHdr/>
        <w15:appearance w15:val="hidden"/>
      </w:sdtPr>
      <w:sdtContent>
        <w:p w14:paraId="74289B9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AB71E2F" w14:textId="77777777" w:rsidTr="00D66A52">
        <w:tc>
          <w:tcPr>
            <w:tcW w:w="9355" w:type="dxa"/>
          </w:tcPr>
          <w:p w14:paraId="54E67A73" w14:textId="64DE4E87" w:rsidR="001D0BF1" w:rsidRPr="00CF1A49" w:rsidRDefault="00B9755E" w:rsidP="001D0BF1">
            <w:pPr>
              <w:pStyle w:val="Heading3"/>
              <w:contextualSpacing w:val="0"/>
            </w:pPr>
            <w:r>
              <w:t>May</w:t>
            </w:r>
            <w:r w:rsidR="001D0BF1" w:rsidRPr="00CF1A49">
              <w:t xml:space="preserve"> </w:t>
            </w:r>
            <w:r>
              <w:t>2023</w:t>
            </w:r>
          </w:p>
          <w:p w14:paraId="28F47268" w14:textId="514AF5BA" w:rsidR="001D0BF1" w:rsidRPr="00CF1A49" w:rsidRDefault="00B9755E" w:rsidP="001D0BF1">
            <w:pPr>
              <w:pStyle w:val="Heading2"/>
              <w:contextualSpacing w:val="0"/>
            </w:pPr>
            <w:r>
              <w:t>Student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Clements High sCHOOL</w:t>
            </w:r>
          </w:p>
          <w:p w14:paraId="44D5D773" w14:textId="344BDCB1" w:rsidR="007538DC" w:rsidRPr="00CF1A49" w:rsidRDefault="00B9755E" w:rsidP="007538DC">
            <w:pPr>
              <w:contextualSpacing w:val="0"/>
            </w:pPr>
            <w:r w:rsidRPr="00B9755E">
              <w:t xml:space="preserve">High School Diploma </w:t>
            </w:r>
            <w:r>
              <w:t>May 2024</w:t>
            </w:r>
            <w:r w:rsidRPr="00B9755E">
              <w:t xml:space="preserve"> from </w:t>
            </w:r>
            <w:r>
              <w:t>Clements High School</w:t>
            </w:r>
            <w:r w:rsidRPr="00B9755E">
              <w:t xml:space="preserve">, </w:t>
            </w:r>
            <w:r>
              <w:t>Sugarland, TX</w:t>
            </w:r>
            <w:r w:rsidRPr="00B9755E">
              <w:t>, with a stellar GPA of 3.7, consistently achieving high grades in the high 90s.</w:t>
            </w:r>
            <w:r>
              <w:t xml:space="preserve"> </w:t>
            </w:r>
            <w:r w:rsidRPr="00B9755E">
              <w:t xml:space="preserve">Completed rigorous coursework in computer science principles, advanced mathematics including algebra </w:t>
            </w:r>
            <w:r>
              <w:t>and geometry</w:t>
            </w:r>
            <w:r w:rsidRPr="00B9755E">
              <w:t>, and excelled in science courses.</w:t>
            </w:r>
            <w:r>
              <w:t xml:space="preserve"> </w:t>
            </w:r>
            <w:r w:rsidRPr="00B9755E">
              <w:t>Received prestigious awards and honors for academic excellence, demonstrating consistent dedication and commitment to my studies.</w:t>
            </w:r>
          </w:p>
        </w:tc>
      </w:tr>
      <w:tr w:rsidR="00F61DF9" w:rsidRPr="00CF1A49" w14:paraId="38A39CEB" w14:textId="77777777" w:rsidTr="00F61DF9">
        <w:tc>
          <w:tcPr>
            <w:tcW w:w="9355" w:type="dxa"/>
            <w:tcMar>
              <w:top w:w="216" w:type="dxa"/>
            </w:tcMar>
          </w:tcPr>
          <w:p w14:paraId="3E0DCEE3" w14:textId="7E6556CE" w:rsidR="00F61DF9" w:rsidRPr="00CF1A49" w:rsidRDefault="00B9755E" w:rsidP="00F61DF9">
            <w:pPr>
              <w:pStyle w:val="Heading3"/>
              <w:contextualSpacing w:val="0"/>
            </w:pPr>
            <w:r>
              <w:t>May</w:t>
            </w:r>
            <w:r w:rsidR="00F61DF9" w:rsidRPr="00CF1A49">
              <w:t xml:space="preserve"> </w:t>
            </w:r>
            <w:r>
              <w:t>2023</w:t>
            </w:r>
          </w:p>
          <w:p w14:paraId="32C69DD4" w14:textId="63DD2607" w:rsidR="00F61DF9" w:rsidRPr="00CF1A49" w:rsidRDefault="00B9755E" w:rsidP="00F61DF9">
            <w:pPr>
              <w:pStyle w:val="Heading2"/>
              <w:contextualSpacing w:val="0"/>
            </w:pPr>
            <w:r>
              <w:t>Student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Computer Science principles Course</w:t>
            </w:r>
          </w:p>
          <w:p w14:paraId="08A18CCF" w14:textId="34056E37" w:rsidR="00F61DF9" w:rsidRDefault="00B9755E" w:rsidP="00F61DF9">
            <w:r w:rsidRPr="00B9755E">
              <w:t>Developed a solid foundation in computer science principles, including problem-solving techniques, algorithms, and programming concepts.</w:t>
            </w:r>
            <w:r>
              <w:t xml:space="preserve"> </w:t>
            </w:r>
            <w:r w:rsidRPr="00B9755E">
              <w:t xml:space="preserve">Gained proficiency in </w:t>
            </w:r>
            <w:r w:rsidRPr="00B9755E">
              <w:t>Java</w:t>
            </w:r>
            <w:r>
              <w:t>Script</w:t>
            </w:r>
            <w:r w:rsidRPr="00B9755E">
              <w:t xml:space="preserve"> programming language and applied object-oriented programming principles to develop software applications.</w:t>
            </w:r>
          </w:p>
        </w:tc>
      </w:tr>
    </w:tbl>
    <w:sdt>
      <w:sdtPr>
        <w:alias w:val="Skills:"/>
        <w:tag w:val="Skills:"/>
        <w:id w:val="-1392877668"/>
        <w:placeholder>
          <w:docPart w:val="FDF513A5D79C410B9F06F6971A4AD85B"/>
        </w:placeholder>
        <w:temporary/>
        <w:showingPlcHdr/>
        <w15:appearance w15:val="hidden"/>
      </w:sdtPr>
      <w:sdtContent>
        <w:p w14:paraId="77C7B44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D19E782" w14:textId="77777777" w:rsidTr="00CF1A49">
        <w:tc>
          <w:tcPr>
            <w:tcW w:w="4675" w:type="dxa"/>
          </w:tcPr>
          <w:p w14:paraId="435C81AE" w14:textId="0D267075" w:rsidR="001E3120" w:rsidRDefault="00B9755E" w:rsidP="006E1507">
            <w:pPr>
              <w:pStyle w:val="ListBullet"/>
              <w:contextualSpacing w:val="0"/>
            </w:pPr>
            <w:r>
              <w:t>Programming</w:t>
            </w:r>
          </w:p>
          <w:p w14:paraId="33F942F0" w14:textId="2E9B94E5" w:rsidR="00B9755E" w:rsidRPr="006E1507" w:rsidRDefault="00B9755E" w:rsidP="006E1507">
            <w:pPr>
              <w:pStyle w:val="ListBullet"/>
              <w:contextualSpacing w:val="0"/>
            </w:pPr>
            <w:r>
              <w:t>Problem-Solving</w:t>
            </w:r>
          </w:p>
          <w:p w14:paraId="4EE7C15C" w14:textId="4456B58D" w:rsidR="001F4E6D" w:rsidRPr="006E1507" w:rsidRDefault="00B9755E" w:rsidP="006E1507">
            <w:pPr>
              <w:pStyle w:val="ListBullet"/>
              <w:contextualSpacing w:val="0"/>
            </w:pPr>
            <w:r>
              <w:t>Mathematics</w:t>
            </w:r>
          </w:p>
        </w:tc>
        <w:tc>
          <w:tcPr>
            <w:tcW w:w="4675" w:type="dxa"/>
            <w:tcMar>
              <w:left w:w="360" w:type="dxa"/>
            </w:tcMar>
          </w:tcPr>
          <w:p w14:paraId="2BF1B566" w14:textId="5315EC46" w:rsidR="003A0632" w:rsidRPr="006E1507" w:rsidRDefault="00B9755E" w:rsidP="006E1507">
            <w:pPr>
              <w:pStyle w:val="ListBullet"/>
              <w:contextualSpacing w:val="0"/>
            </w:pPr>
            <w:r>
              <w:t>Logical Thinking</w:t>
            </w:r>
          </w:p>
          <w:p w14:paraId="72C8CEC3" w14:textId="05C586B6" w:rsidR="001E3120" w:rsidRPr="006E1507" w:rsidRDefault="00B9755E" w:rsidP="006E1507">
            <w:pPr>
              <w:pStyle w:val="ListBullet"/>
              <w:contextualSpacing w:val="0"/>
            </w:pPr>
            <w:r>
              <w:t>Communication</w:t>
            </w:r>
          </w:p>
          <w:p w14:paraId="1CB0FE56" w14:textId="3FAEB575" w:rsidR="001E3120" w:rsidRPr="006E1507" w:rsidRDefault="00B9755E" w:rsidP="006E1507">
            <w:pPr>
              <w:pStyle w:val="ListBullet"/>
              <w:contextualSpacing w:val="0"/>
            </w:pPr>
            <w:r>
              <w:t>Continuous Learning</w:t>
            </w:r>
          </w:p>
        </w:tc>
      </w:tr>
    </w:tbl>
    <w:sdt>
      <w:sdtPr>
        <w:alias w:val="Activities:"/>
        <w:tag w:val="Activities:"/>
        <w:id w:val="1223332893"/>
        <w:placeholder>
          <w:docPart w:val="35976FAC6CD8426D8E7B6A9C5AE5E118"/>
        </w:placeholder>
        <w:temporary/>
        <w:showingPlcHdr/>
        <w15:appearance w15:val="hidden"/>
      </w:sdtPr>
      <w:sdtContent>
        <w:p w14:paraId="75D33DE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3FA4199" w14:textId="15349428" w:rsidR="00B51D1B" w:rsidRPr="006E1507" w:rsidRDefault="000D77FB" w:rsidP="000D77FB">
      <w:r w:rsidRPr="000D77FB">
        <w:t>I am a passionate individual who actively engages in leadership roles, volunteer work, and continuous learning. From leading the computer science club and organizing coding workshops to volunteering my technical skills for nonprofits, I strive to make a positive impact. With certifications, language proficiency, and contributions to publications, I bring a well-rounded perspective and a commitment to giving back in the field I love.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DD4D" w14:textId="77777777" w:rsidR="00840601" w:rsidRDefault="00840601" w:rsidP="0068194B">
      <w:r>
        <w:separator/>
      </w:r>
    </w:p>
    <w:p w14:paraId="3E77B19C" w14:textId="77777777" w:rsidR="00840601" w:rsidRDefault="00840601"/>
    <w:p w14:paraId="10E570F6" w14:textId="77777777" w:rsidR="00840601" w:rsidRDefault="00840601"/>
  </w:endnote>
  <w:endnote w:type="continuationSeparator" w:id="0">
    <w:p w14:paraId="100A28A5" w14:textId="77777777" w:rsidR="00840601" w:rsidRDefault="00840601" w:rsidP="0068194B">
      <w:r>
        <w:continuationSeparator/>
      </w:r>
    </w:p>
    <w:p w14:paraId="70C5EC20" w14:textId="77777777" w:rsidR="00840601" w:rsidRDefault="00840601"/>
    <w:p w14:paraId="74006B94" w14:textId="77777777" w:rsidR="00840601" w:rsidRDefault="008406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B391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DF14" w14:textId="77777777" w:rsidR="00840601" w:rsidRDefault="00840601" w:rsidP="0068194B">
      <w:r>
        <w:separator/>
      </w:r>
    </w:p>
    <w:p w14:paraId="5FAC089C" w14:textId="77777777" w:rsidR="00840601" w:rsidRDefault="00840601"/>
    <w:p w14:paraId="65D33CBC" w14:textId="77777777" w:rsidR="00840601" w:rsidRDefault="00840601"/>
  </w:footnote>
  <w:footnote w:type="continuationSeparator" w:id="0">
    <w:p w14:paraId="3C172276" w14:textId="77777777" w:rsidR="00840601" w:rsidRDefault="00840601" w:rsidP="0068194B">
      <w:r>
        <w:continuationSeparator/>
      </w:r>
    </w:p>
    <w:p w14:paraId="5E91E733" w14:textId="77777777" w:rsidR="00840601" w:rsidRDefault="00840601"/>
    <w:p w14:paraId="1E5F83AB" w14:textId="77777777" w:rsidR="00840601" w:rsidRDefault="008406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C6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749304" wp14:editId="5D38DC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DB844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4857142">
    <w:abstractNumId w:val="9"/>
  </w:num>
  <w:num w:numId="2" w16cid:durableId="1004016537">
    <w:abstractNumId w:val="8"/>
  </w:num>
  <w:num w:numId="3" w16cid:durableId="102304694">
    <w:abstractNumId w:val="7"/>
  </w:num>
  <w:num w:numId="4" w16cid:durableId="911935214">
    <w:abstractNumId w:val="6"/>
  </w:num>
  <w:num w:numId="5" w16cid:durableId="1380400533">
    <w:abstractNumId w:val="10"/>
  </w:num>
  <w:num w:numId="6" w16cid:durableId="1036080460">
    <w:abstractNumId w:val="3"/>
  </w:num>
  <w:num w:numId="7" w16cid:durableId="1914242198">
    <w:abstractNumId w:val="11"/>
  </w:num>
  <w:num w:numId="8" w16cid:durableId="1104610450">
    <w:abstractNumId w:val="2"/>
  </w:num>
  <w:num w:numId="9" w16cid:durableId="861355617">
    <w:abstractNumId w:val="12"/>
  </w:num>
  <w:num w:numId="10" w16cid:durableId="1027829926">
    <w:abstractNumId w:val="5"/>
  </w:num>
  <w:num w:numId="11" w16cid:durableId="877661368">
    <w:abstractNumId w:val="4"/>
  </w:num>
  <w:num w:numId="12" w16cid:durableId="1603993604">
    <w:abstractNumId w:val="1"/>
  </w:num>
  <w:num w:numId="13" w16cid:durableId="13962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09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D77FB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57F09"/>
    <w:rsid w:val="0079206B"/>
    <w:rsid w:val="00796076"/>
    <w:rsid w:val="007C0566"/>
    <w:rsid w:val="007C606B"/>
    <w:rsid w:val="007E6A61"/>
    <w:rsid w:val="00801140"/>
    <w:rsid w:val="00803404"/>
    <w:rsid w:val="00834955"/>
    <w:rsid w:val="00840601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55E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37B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97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2.in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467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2D823D9D4F4803837D2B7D988BC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69D3-1AC8-40E7-84B5-6155235FFFC6}"/>
      </w:docPartPr>
      <w:docPartBody>
        <w:p w:rsidR="00000000" w:rsidRDefault="00000000">
          <w:pPr>
            <w:pStyle w:val="DE2D823D9D4F4803837D2B7D988BC78D"/>
          </w:pPr>
          <w:r w:rsidRPr="00CF1A49">
            <w:t>·</w:t>
          </w:r>
        </w:p>
      </w:docPartBody>
    </w:docPart>
    <w:docPart>
      <w:docPartPr>
        <w:name w:val="F219F6DFAB06469D98C67015A3DF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A9FC4-DEFD-40D5-8AB0-53A79CE3DB1A}"/>
      </w:docPartPr>
      <w:docPartBody>
        <w:p w:rsidR="00000000" w:rsidRDefault="00000000">
          <w:pPr>
            <w:pStyle w:val="F219F6DFAB06469D98C67015A3DF3834"/>
          </w:pPr>
          <w:r w:rsidRPr="00CF1A49">
            <w:t>·</w:t>
          </w:r>
        </w:p>
      </w:docPartBody>
    </w:docPart>
    <w:docPart>
      <w:docPartPr>
        <w:name w:val="FB7BB4E88A134048A815774EBCBFD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8507-A1F0-431D-B335-B018BD015BEE}"/>
      </w:docPartPr>
      <w:docPartBody>
        <w:p w:rsidR="00000000" w:rsidRDefault="00000000">
          <w:pPr>
            <w:pStyle w:val="FB7BB4E88A134048A815774EBCBFDFF7"/>
          </w:pPr>
          <w:r w:rsidRPr="00CF1A49">
            <w:t>LinkedIn Profile</w:t>
          </w:r>
        </w:p>
      </w:docPartBody>
    </w:docPart>
    <w:docPart>
      <w:docPartPr>
        <w:name w:val="92BCF42400894810BF81D588D657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DF36-095F-41A8-B57E-BA8E76366DBE}"/>
      </w:docPartPr>
      <w:docPartBody>
        <w:p w:rsidR="00000000" w:rsidRDefault="00000000">
          <w:pPr>
            <w:pStyle w:val="92BCF42400894810BF81D588D65772C3"/>
          </w:pPr>
          <w:r w:rsidRPr="00CF1A49">
            <w:t>·</w:t>
          </w:r>
        </w:p>
      </w:docPartBody>
    </w:docPart>
    <w:docPart>
      <w:docPartPr>
        <w:name w:val="03E82AC46B624214B61C47A04EB13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65105-9E86-47D4-ACDB-963C7613B651}"/>
      </w:docPartPr>
      <w:docPartBody>
        <w:p w:rsidR="00000000" w:rsidRDefault="00000000">
          <w:pPr>
            <w:pStyle w:val="03E82AC46B624214B61C47A04EB13FFB"/>
          </w:pPr>
          <w:r w:rsidRPr="00CF1A49">
            <w:t>Experience</w:t>
          </w:r>
        </w:p>
      </w:docPartBody>
    </w:docPart>
    <w:docPart>
      <w:docPartPr>
        <w:name w:val="5D9C687B7A9F42BABFC507CA06DD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90596-8ECD-40A5-B41D-A1B3B35D2513}"/>
      </w:docPartPr>
      <w:docPartBody>
        <w:p w:rsidR="00000000" w:rsidRDefault="00000000">
          <w:pPr>
            <w:pStyle w:val="5D9C687B7A9F42BABFC507CA06DD1C7E"/>
          </w:pPr>
          <w:r w:rsidRPr="00CF1A49">
            <w:t>Education</w:t>
          </w:r>
        </w:p>
      </w:docPartBody>
    </w:docPart>
    <w:docPart>
      <w:docPartPr>
        <w:name w:val="FDF513A5D79C410B9F06F6971A4AD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E830-A746-4B90-8126-30B667DB1529}"/>
      </w:docPartPr>
      <w:docPartBody>
        <w:p w:rsidR="00000000" w:rsidRDefault="00000000">
          <w:pPr>
            <w:pStyle w:val="FDF513A5D79C410B9F06F6971A4AD85B"/>
          </w:pPr>
          <w:r w:rsidRPr="00CF1A49">
            <w:t>Skills</w:t>
          </w:r>
        </w:p>
      </w:docPartBody>
    </w:docPart>
    <w:docPart>
      <w:docPartPr>
        <w:name w:val="35976FAC6CD8426D8E7B6A9C5AE5E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5AB2A-CACE-4AFA-B376-9AEC2A68864B}"/>
      </w:docPartPr>
      <w:docPartBody>
        <w:p w:rsidR="00000000" w:rsidRDefault="00000000">
          <w:pPr>
            <w:pStyle w:val="35976FAC6CD8426D8E7B6A9C5AE5E11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05"/>
    <w:rsid w:val="002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E6A06F4F34299B0CEE4B907CACA11">
    <w:name w:val="CA3E6A06F4F34299B0CEE4B907CACA1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E6494C4B7234645BEA5265BD12C7C57">
    <w:name w:val="9E6494C4B7234645BEA5265BD12C7C57"/>
  </w:style>
  <w:style w:type="paragraph" w:customStyle="1" w:styleId="CBFD02D0647940968E42CDF2D282D819">
    <w:name w:val="CBFD02D0647940968E42CDF2D282D819"/>
  </w:style>
  <w:style w:type="paragraph" w:customStyle="1" w:styleId="DE2D823D9D4F4803837D2B7D988BC78D">
    <w:name w:val="DE2D823D9D4F4803837D2B7D988BC78D"/>
  </w:style>
  <w:style w:type="paragraph" w:customStyle="1" w:styleId="B1DC7471851D4EB797FD72A4CB71F402">
    <w:name w:val="B1DC7471851D4EB797FD72A4CB71F402"/>
  </w:style>
  <w:style w:type="paragraph" w:customStyle="1" w:styleId="4EFA6FE32403486D886DB4C2A3FCC761">
    <w:name w:val="4EFA6FE32403486D886DB4C2A3FCC761"/>
  </w:style>
  <w:style w:type="paragraph" w:customStyle="1" w:styleId="F219F6DFAB06469D98C67015A3DF3834">
    <w:name w:val="F219F6DFAB06469D98C67015A3DF3834"/>
  </w:style>
  <w:style w:type="paragraph" w:customStyle="1" w:styleId="FB7BB4E88A134048A815774EBCBFDFF7">
    <w:name w:val="FB7BB4E88A134048A815774EBCBFDFF7"/>
  </w:style>
  <w:style w:type="paragraph" w:customStyle="1" w:styleId="92BCF42400894810BF81D588D65772C3">
    <w:name w:val="92BCF42400894810BF81D588D65772C3"/>
  </w:style>
  <w:style w:type="paragraph" w:customStyle="1" w:styleId="E212C92FDA934D6DB5E482894167B4D6">
    <w:name w:val="E212C92FDA934D6DB5E482894167B4D6"/>
  </w:style>
  <w:style w:type="paragraph" w:customStyle="1" w:styleId="EDC04E64BC8E472EBBD919975DE2CC10">
    <w:name w:val="EDC04E64BC8E472EBBD919975DE2CC10"/>
  </w:style>
  <w:style w:type="paragraph" w:customStyle="1" w:styleId="03E82AC46B624214B61C47A04EB13FFB">
    <w:name w:val="03E82AC46B624214B61C47A04EB13FFB"/>
  </w:style>
  <w:style w:type="paragraph" w:customStyle="1" w:styleId="CE632D6DFFCF4F648293B20A0B0E1A4E">
    <w:name w:val="CE632D6DFFCF4F648293B20A0B0E1A4E"/>
  </w:style>
  <w:style w:type="paragraph" w:customStyle="1" w:styleId="DAFE2D3D73C846A29B16E74D3FBC37E9">
    <w:name w:val="DAFE2D3D73C846A29B16E74D3FBC37E9"/>
  </w:style>
  <w:style w:type="paragraph" w:customStyle="1" w:styleId="8D3886330A6043DDBC97CAB4A5838C46">
    <w:name w:val="8D3886330A6043DDBC97CAB4A5838C4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6845689E0844D59B14757A7FAB49CE7">
    <w:name w:val="A6845689E0844D59B14757A7FAB49CE7"/>
  </w:style>
  <w:style w:type="paragraph" w:customStyle="1" w:styleId="2ECF30599EE04007A290676709DFC29B">
    <w:name w:val="2ECF30599EE04007A290676709DFC29B"/>
  </w:style>
  <w:style w:type="paragraph" w:customStyle="1" w:styleId="3AFAAA3444B54D58B8A9828B4293D1D0">
    <w:name w:val="3AFAAA3444B54D58B8A9828B4293D1D0"/>
  </w:style>
  <w:style w:type="paragraph" w:customStyle="1" w:styleId="07B83916364E424D90A5CDAEEC011BB6">
    <w:name w:val="07B83916364E424D90A5CDAEEC011BB6"/>
  </w:style>
  <w:style w:type="paragraph" w:customStyle="1" w:styleId="7C08C2E847F1439CAF204A2D99B9927B">
    <w:name w:val="7C08C2E847F1439CAF204A2D99B9927B"/>
  </w:style>
  <w:style w:type="paragraph" w:customStyle="1" w:styleId="0C46F71B0B3C44E28890491485C9F691">
    <w:name w:val="0C46F71B0B3C44E28890491485C9F691"/>
  </w:style>
  <w:style w:type="paragraph" w:customStyle="1" w:styleId="D5EE5190ED67450E9AD1B18C569A5387">
    <w:name w:val="D5EE5190ED67450E9AD1B18C569A5387"/>
  </w:style>
  <w:style w:type="paragraph" w:customStyle="1" w:styleId="5D9C687B7A9F42BABFC507CA06DD1C7E">
    <w:name w:val="5D9C687B7A9F42BABFC507CA06DD1C7E"/>
  </w:style>
  <w:style w:type="paragraph" w:customStyle="1" w:styleId="80A5B946C2C045EA84CADB4D35016D6F">
    <w:name w:val="80A5B946C2C045EA84CADB4D35016D6F"/>
  </w:style>
  <w:style w:type="paragraph" w:customStyle="1" w:styleId="2CBB9332B32C4226A0271E94BF9145E1">
    <w:name w:val="2CBB9332B32C4226A0271E94BF9145E1"/>
  </w:style>
  <w:style w:type="paragraph" w:customStyle="1" w:styleId="ACE5631C8F454F4F9FF30D33F743F9AC">
    <w:name w:val="ACE5631C8F454F4F9FF30D33F743F9AC"/>
  </w:style>
  <w:style w:type="paragraph" w:customStyle="1" w:styleId="B4561F1EFEA941B3BA185091E126C098">
    <w:name w:val="B4561F1EFEA941B3BA185091E126C098"/>
  </w:style>
  <w:style w:type="paragraph" w:customStyle="1" w:styleId="E6BF77D8BC6546169AACAF527DF62F2F">
    <w:name w:val="E6BF77D8BC6546169AACAF527DF62F2F"/>
  </w:style>
  <w:style w:type="paragraph" w:customStyle="1" w:styleId="E0C56E0135B34F689029D7130538E535">
    <w:name w:val="E0C56E0135B34F689029D7130538E535"/>
  </w:style>
  <w:style w:type="paragraph" w:customStyle="1" w:styleId="32FB113DE7BF48AA85407088CD0D8541">
    <w:name w:val="32FB113DE7BF48AA85407088CD0D8541"/>
  </w:style>
  <w:style w:type="paragraph" w:customStyle="1" w:styleId="1CC2AB06EC2548B9B906771E2A8BEB3C">
    <w:name w:val="1CC2AB06EC2548B9B906771E2A8BEB3C"/>
  </w:style>
  <w:style w:type="paragraph" w:customStyle="1" w:styleId="7E9A667B0B44480CA62551314D2CFC19">
    <w:name w:val="7E9A667B0B44480CA62551314D2CFC19"/>
  </w:style>
  <w:style w:type="paragraph" w:customStyle="1" w:styleId="CC6932A08FB24A59A1A7B38A8375860B">
    <w:name w:val="CC6932A08FB24A59A1A7B38A8375860B"/>
  </w:style>
  <w:style w:type="paragraph" w:customStyle="1" w:styleId="FDF513A5D79C410B9F06F6971A4AD85B">
    <w:name w:val="FDF513A5D79C410B9F06F6971A4AD85B"/>
  </w:style>
  <w:style w:type="paragraph" w:customStyle="1" w:styleId="BCFA39CC627C4DC9BE396ED9B5ACD581">
    <w:name w:val="BCFA39CC627C4DC9BE396ED9B5ACD581"/>
  </w:style>
  <w:style w:type="paragraph" w:customStyle="1" w:styleId="5CEE3E5A84E4418ABC625303D545C7B4">
    <w:name w:val="5CEE3E5A84E4418ABC625303D545C7B4"/>
  </w:style>
  <w:style w:type="paragraph" w:customStyle="1" w:styleId="A149FB181900487F8E148E790390E1F3">
    <w:name w:val="A149FB181900487F8E148E790390E1F3"/>
  </w:style>
  <w:style w:type="paragraph" w:customStyle="1" w:styleId="1E6F258F09714AB7AB623F403449559E">
    <w:name w:val="1E6F258F09714AB7AB623F403449559E"/>
  </w:style>
  <w:style w:type="paragraph" w:customStyle="1" w:styleId="26C1F0140A1E4D4BA0830F6322BBF584">
    <w:name w:val="26C1F0140A1E4D4BA0830F6322BBF584"/>
  </w:style>
  <w:style w:type="paragraph" w:customStyle="1" w:styleId="35976FAC6CD8426D8E7B6A9C5AE5E118">
    <w:name w:val="35976FAC6CD8426D8E7B6A9C5AE5E118"/>
  </w:style>
  <w:style w:type="paragraph" w:customStyle="1" w:styleId="CD3E788540E0449092965BBEEF710A13">
    <w:name w:val="CD3E788540E0449092965BBEEF710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2023-05-14T23:12:00Z</dcterms:created>
  <dcterms:modified xsi:type="dcterms:W3CDTF">2023-05-14T23:39:00Z</dcterms:modified>
  <cp:category/>
</cp:coreProperties>
</file>